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BB3" w:rsidRPr="00C27C4F" w:rsidRDefault="00010451" w:rsidP="003F71AD">
      <w:pPr>
        <w:ind w:left="-56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-26.6pt;margin-top:88.6pt;width:481.9pt;height:97.5pt;z-index:251656192;mso-wrap-distance-left:2.88pt;mso-wrap-distance-top:2.88pt;mso-wrap-distance-right:2.88pt;mso-wrap-distance-bottom:2.88pt" filled="f" stroked="f" insetpen="t" o:cliptowrap="t">
            <v:shadow color="#ccc"/>
            <v:textbox style="mso-next-textbox:#_x0000_s1060;mso-column-margin:2mm" inset="2.88pt,2.88pt,2.88pt,2.88pt">
              <w:txbxContent>
                <w:p w:rsidR="000E2ACC" w:rsidRDefault="000E2ACC" w:rsidP="003F71AD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Hvor hørte du om Verdi?</w:t>
                  </w:r>
                </w:p>
                <w:p w:rsidR="000E2ACC" w:rsidRDefault="000E2ACC" w:rsidP="000E2ACC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37" name="Bild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  <w:t>Stand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33" name="Bild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  <w:t>Verdi NTNUs hjemmeside</w:t>
                  </w:r>
                </w:p>
                <w:p w:rsidR="000E2ACC" w:rsidRPr="000E2ACC" w:rsidRDefault="000E2ACC" w:rsidP="000E2ACC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8" name="Bild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 w:rsidRPr="000E2ACC">
                    <w:t>Markedsføring i forelesninger</w:t>
                  </w:r>
                  <w:r w:rsidRPr="000E2ACC">
                    <w:tab/>
                  </w:r>
                  <w:r w:rsidRPr="000E2ACC">
                    <w:tab/>
                  </w:r>
                  <w:r w:rsidRPr="000E2ACC"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32" name="Bild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E2ACC">
                    <w:tab/>
                    <w:t>NTNUs hjemmeside</w:t>
                  </w:r>
                </w:p>
                <w:p w:rsidR="000E2ACC" w:rsidRDefault="000E2ACC" w:rsidP="000E2ACC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1" name="Bild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  <w:t>Plakater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34" name="Bild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  <w:t>Facebook</w:t>
                  </w:r>
                  <w:r>
                    <w:tab/>
                  </w:r>
                </w:p>
                <w:p w:rsidR="000E2ACC" w:rsidRDefault="000E2ACC" w:rsidP="000E2ACC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4" name="Bild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  <w:t>Foredrag i regi av Verdi NTNU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35" name="Bild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  <w:t>Medlemmer av Verdi NTNU</w:t>
                  </w:r>
                </w:p>
                <w:p w:rsidR="000E2ACC" w:rsidRDefault="000E2ACC" w:rsidP="000E2ACC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7" name="Bild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  <w:t>Andre bekjente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36" name="Bild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  <w:t>Annet:__________________</w:t>
                  </w:r>
                </w:p>
              </w:txbxContent>
            </v:textbox>
          </v:shape>
        </w:pict>
      </w:r>
      <w:r>
        <w:pict>
          <v:shape id="_x0000_s1062" type="#_x0000_t202" style="position:absolute;left:0;text-align:left;margin-left:-26.6pt;margin-top:186.1pt;width:481.9pt;height:118.5pt;z-index:251658240;mso-wrap-distance-left:2.88pt;mso-wrap-distance-top:2.88pt;mso-wrap-distance-right:2.88pt;mso-wrap-distance-bottom:2.88pt" filled="f" stroked="f" insetpen="t" o:cliptowrap="t">
            <v:shadow color="#ccc"/>
            <v:textbox style="mso-next-textbox:#_x0000_s1062;mso-column-margin:2mm" inset="2.88pt,2.88pt,2.88pt,2.88pt">
              <w:txbxContent>
                <w:p w:rsidR="003F71AD" w:rsidRDefault="003F71AD" w:rsidP="003F71AD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</w:pPr>
                  <w:r>
                    <w:t>Hva motiverer deg til å søke?</w:t>
                  </w:r>
                </w:p>
              </w:txbxContent>
            </v:textbox>
          </v:shape>
        </w:pict>
      </w:r>
      <w:r>
        <w:pict>
          <v:shape id="_x0000_s1061" type="#_x0000_t202" style="position:absolute;left:0;text-align:left;margin-left:-26.6pt;margin-top:304.6pt;width:481.9pt;height:109.3pt;z-index:251657216;mso-wrap-distance-left:2.88pt;mso-wrap-distance-top:2.88pt;mso-wrap-distance-right:2.88pt;mso-wrap-distance-bottom:2.88pt" filled="f" stroked="f" insetpen="t" o:cliptowrap="t">
            <v:shadow color="#ccc"/>
            <v:textbox style="mso-next-textbox:#_x0000_s1061;mso-column-margin:2mm" inset="2.88pt,2.88pt,2.88pt,2.88pt">
              <w:txbxContent>
                <w:p w:rsidR="003F71AD" w:rsidRDefault="003F71AD" w:rsidP="003F71AD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</w:pPr>
                  <w:r>
                    <w:t>Hva kan du tilføre Verdi Veldedighetsfond?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66" type="#_x0000_t202" style="position:absolute;left:0;text-align:left;margin-left:-30.35pt;margin-top:12.3pt;width:177.75pt;height:18.8pt;z-index:251662336;mso-width-relative:margin;mso-height-relative:margin">
            <v:textbox>
              <w:txbxContent>
                <w:p w:rsidR="00E123C9" w:rsidRDefault="00E123C9">
                  <w:r>
                    <w:t>Tlf:</w:t>
                  </w:r>
                </w:p>
              </w:txbxContent>
            </v:textbox>
          </v:shape>
        </w:pict>
      </w:r>
      <w:r>
        <w:pict>
          <v:shape id="_x0000_s1064" type="#_x0000_t202" style="position:absolute;left:0;text-align:left;margin-left:-26.6pt;margin-top:549.95pt;width:481.9pt;height:110.9pt;z-index:251660288;mso-wrap-distance-left:2.88pt;mso-wrap-distance-top:2.88pt;mso-wrap-distance-right:2.88pt;mso-wrap-distance-bottom:2.88pt" filled="f" stroked="f" insetpen="t" o:cliptowrap="t">
            <v:shadow color="#ccc"/>
            <v:textbox style="mso-next-textbox:#_x0000_s1064;mso-column-margin:2mm" inset="2.88pt,2.88pt,2.88pt,2.88pt">
              <w:txbxContent>
                <w:p w:rsidR="003F71AD" w:rsidRDefault="00DE619D" w:rsidP="003F71AD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Har du</w:t>
                  </w:r>
                  <w:r w:rsidR="003F71AD">
                    <w:t xml:space="preserve"> annen kompetanse</w:t>
                  </w:r>
                  <w:r>
                    <w:t>/erfaring</w:t>
                  </w:r>
                  <w:r w:rsidR="003F71AD">
                    <w:t xml:space="preserve"> du ønsker å trekke frem?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67" type="#_x0000_t202" style="position:absolute;left:0;text-align:left;margin-left:152.65pt;margin-top:12.3pt;width:306.75pt;height:18.8pt;z-index:251663360;mso-width-relative:margin;mso-height-relative:margin">
            <v:textbox>
              <w:txbxContent>
                <w:p w:rsidR="00E123C9" w:rsidRDefault="00E123C9">
                  <w:r>
                    <w:t>E-mail:</w:t>
                  </w:r>
                </w:p>
              </w:txbxContent>
            </v:textbox>
          </v:shape>
        </w:pict>
      </w:r>
      <w:r>
        <w:pict>
          <v:shape id="_x0000_s1059" type="#_x0000_t202" style="position:absolute;left:0;text-align:left;margin-left:337.15pt;margin-top:34.95pt;width:118.15pt;height:22.65pt;z-index:251655168;mso-wrap-distance-left:2.88pt;mso-wrap-distance-top:2.88pt;mso-wrap-distance-right:2.88pt;mso-wrap-distance-bottom:2.88pt" filled="f" stroked="f" insetpen="t" o:cliptowrap="t">
            <v:shadow color="#ccc"/>
            <v:textbox style="mso-next-textbox:#_x0000_s1059;mso-column-margin:2mm" inset="2.88pt,2.88pt,2.88pt,2.88pt">
              <w:txbxContent>
                <w:p w:rsidR="003F71AD" w:rsidRDefault="003F71AD" w:rsidP="003F71AD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Studieår:</w:t>
                  </w:r>
                </w:p>
                <w:p w:rsidR="003F71AD" w:rsidRDefault="003F71AD" w:rsidP="003F71AD">
                  <w:pPr>
                    <w:widowControl w:val="0"/>
                  </w:pPr>
                  <w:r>
                    <w:t> </w:t>
                  </w:r>
                </w:p>
              </w:txbxContent>
            </v:textbox>
          </v:shape>
        </w:pict>
      </w:r>
      <w:r>
        <w:pict>
          <v:shape id="_x0000_s1058" type="#_x0000_t202" style="position:absolute;left:0;text-align:left;margin-left:-26.6pt;margin-top:34.95pt;width:351.5pt;height:22.65pt;z-index:251654144;mso-wrap-distance-left:2.88pt;mso-wrap-distance-top:2.88pt;mso-wrap-distance-right:2.88pt;mso-wrap-distance-bottom:2.88pt" filled="f" stroked="f" insetpen="t" o:cliptowrap="t">
            <v:shadow color="#ccc"/>
            <v:textbox style="mso-next-textbox:#_x0000_s1058;mso-column-margin:2mm" inset="2.88pt,2.88pt,2.88pt,2.88pt">
              <w:txbxContent>
                <w:p w:rsidR="003F71AD" w:rsidRDefault="003F71AD" w:rsidP="003F71AD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Studieretning:</w:t>
                  </w:r>
                </w:p>
              </w:txbxContent>
            </v:textbox>
          </v:shape>
        </w:pict>
      </w:r>
      <w:r>
        <w:pict>
          <v:shape id="_x0000_s1065" type="#_x0000_t202" style="position:absolute;left:0;text-align:left;margin-left:-26.6pt;margin-top:60.1pt;width:481.9pt;height:25.15pt;z-index:251661312;mso-wrap-distance-left:2.88pt;mso-wrap-distance-top:2.88pt;mso-wrap-distance-right:2.88pt;mso-wrap-distance-bottom:2.88pt" filled="f" stroked="f" insetpen="t" o:cliptowrap="t">
            <v:shadow color="#ccc"/>
            <v:textbox style="mso-next-textbox:#_x0000_s1065;mso-column-margin:2mm" inset="2.88pt,2.88pt,2.88pt,2.88pt">
              <w:txbxContent>
                <w:p w:rsidR="003F71AD" w:rsidRDefault="00DE619D" w:rsidP="003F71AD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</w:pPr>
                  <w:r>
                    <w:t>Studietype: (F.eks:</w:t>
                  </w:r>
                  <w:r w:rsidR="003F71AD">
                    <w:t xml:space="preserve"> Bach</w:t>
                  </w:r>
                  <w:r w:rsidR="00354093">
                    <w:t>e</w:t>
                  </w:r>
                  <w:r w:rsidR="003F71AD">
                    <w:t>lor</w:t>
                  </w:r>
                  <w:r w:rsidR="00354093">
                    <w:t>, Master</w:t>
                  </w:r>
                  <w:r w:rsidR="003F71AD">
                    <w:t>)</w:t>
                  </w:r>
                </w:p>
              </w:txbxContent>
            </v:textbox>
          </v:shape>
        </w:pict>
      </w:r>
      <w:r>
        <w:pict>
          <v:shape id="_x0000_s1063" type="#_x0000_t202" style="position:absolute;left:0;text-align:left;margin-left:-26.6pt;margin-top:413.9pt;width:481.9pt;height:136.05pt;z-index:251659264;mso-wrap-distance-left:2.88pt;mso-wrap-distance-top:2.88pt;mso-wrap-distance-right:2.88pt;mso-wrap-distance-bottom:2.88pt" filled="f" stroked="f" insetpen="t" o:cliptowrap="t">
            <v:shadow color="#ccc"/>
            <v:textbox style="mso-next-textbox:#_x0000_s1063;mso-column-margin:2mm" inset="2.88pt,2.88pt,2.88pt,2.88pt">
              <w:txbxContent>
                <w:p w:rsidR="003F71AD" w:rsidRDefault="00E123C9" w:rsidP="003F71AD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Hva slags fremgangsmåte/analyse bruker du for å handle aksjer?</w:t>
                  </w:r>
                </w:p>
              </w:txbxContent>
            </v:textbox>
          </v:shape>
        </w:pict>
      </w:r>
      <w:r>
        <w:pict>
          <v:shape id="_x0000_s1057" type="#_x0000_t202" style="position:absolute;left:0;text-align:left;margin-left:337.15pt;margin-top:-10.4pt;width:118.15pt;height:22.7pt;z-index:251653120;mso-wrap-distance-left:2.88pt;mso-wrap-distance-top:2.88pt;mso-wrap-distance-right:2.88pt;mso-wrap-distance-bottom:2.88pt" filled="f" stroked="f" insetpen="t" o:cliptowrap="t">
            <v:shadow color="#ccc"/>
            <v:textbox style="mso-next-textbox:#_x0000_s1057;mso-column-margin:2mm" inset="2.88pt,2.88pt,2.88pt,2.88pt">
              <w:txbxContent>
                <w:p w:rsidR="003F71AD" w:rsidRDefault="003F71AD" w:rsidP="003F71AD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Alder:</w:t>
                  </w:r>
                </w:p>
                <w:p w:rsidR="003F71AD" w:rsidRDefault="003F71AD" w:rsidP="003F71AD">
                  <w:pPr>
                    <w:widowControl w:val="0"/>
                  </w:pPr>
                  <w:r>
                    <w:t> </w:t>
                  </w:r>
                </w:p>
              </w:txbxContent>
            </v:textbox>
          </v:shape>
        </w:pict>
      </w:r>
      <w:r>
        <w:pict>
          <v:shape id="_x0000_s1056" type="#_x0000_t202" style="position:absolute;left:0;text-align:left;margin-left:-26.6pt;margin-top:-10.4pt;width:351.5pt;height:22.7pt;z-index:251652096;mso-wrap-distance-left:2.88pt;mso-wrap-distance-top:2.88pt;mso-wrap-distance-right:2.88pt;mso-wrap-distance-bottom:2.88pt" filled="f" stroked="f" insetpen="t" o:cliptowrap="t">
            <v:shadow color="#ccc"/>
            <v:textbox style="mso-next-textbox:#_x0000_s1056;mso-column-margin:2mm" inset="2.88pt,2.88pt,2.88pt,2.88pt">
              <w:txbxContent>
                <w:p w:rsidR="003F71AD" w:rsidRDefault="003F71AD" w:rsidP="003F71AD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Navn:</w:t>
                  </w:r>
                </w:p>
              </w:txbxContent>
            </v:textbox>
          </v:shape>
        </w:pict>
      </w:r>
    </w:p>
    <w:sectPr w:rsidR="00E54BB3" w:rsidRPr="00C27C4F" w:rsidSect="004824F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30C" w:rsidRDefault="00B2730C">
      <w:r>
        <w:separator/>
      </w:r>
    </w:p>
  </w:endnote>
  <w:endnote w:type="continuationSeparator" w:id="0">
    <w:p w:rsidR="00B2730C" w:rsidRDefault="00B273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kzidenz Grotesk BE LightC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D20" w:rsidRDefault="00E705F0">
    <w:pPr>
      <w:pStyle w:val="Bunntekst"/>
    </w:pPr>
    <w:r>
      <w:rPr>
        <w:noProof/>
      </w:rPr>
      <w:drawing>
        <wp:inline distT="0" distB="0" distL="0" distR="0">
          <wp:extent cx="5705475" cy="695325"/>
          <wp:effectExtent l="19050" t="0" r="9525" b="0"/>
          <wp:docPr id="3" name="Bilde 2" descr="Sponsor_n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onsor_n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30C" w:rsidRDefault="00B2730C">
      <w:r>
        <w:separator/>
      </w:r>
    </w:p>
  </w:footnote>
  <w:footnote w:type="continuationSeparator" w:id="0">
    <w:p w:rsidR="00B2730C" w:rsidRDefault="00B273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90E" w:rsidRPr="0022090E" w:rsidRDefault="000E2ACC" w:rsidP="0022090E">
    <w:pPr>
      <w:pStyle w:val="Topptekst"/>
      <w:rPr>
        <w:rFonts w:ascii="Akzidenz Grotesk BE LightCn" w:hAnsi="Akzidenz Grotesk BE LightCn"/>
      </w:rPr>
    </w:pPr>
    <w:r>
      <w:rPr>
        <w:noProof/>
      </w:rPr>
      <w:drawing>
        <wp:inline distT="0" distB="0" distL="0" distR="0">
          <wp:extent cx="5753100" cy="723900"/>
          <wp:effectExtent l="19050" t="0" r="0" b="0"/>
          <wp:docPr id="1" name="Bilde 1" descr="word_topptek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d_toppteks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14742"/>
    <w:multiLevelType w:val="hybridMultilevel"/>
    <w:tmpl w:val="D63403F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77383"/>
    <w:multiLevelType w:val="hybridMultilevel"/>
    <w:tmpl w:val="7AD24A56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523AA"/>
    <w:multiLevelType w:val="hybridMultilevel"/>
    <w:tmpl w:val="1362F73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00DC3"/>
    <w:rsid w:val="00010451"/>
    <w:rsid w:val="00044615"/>
    <w:rsid w:val="000E2ACC"/>
    <w:rsid w:val="0022090E"/>
    <w:rsid w:val="002C4D20"/>
    <w:rsid w:val="00354093"/>
    <w:rsid w:val="003F71AD"/>
    <w:rsid w:val="004824F3"/>
    <w:rsid w:val="005122ED"/>
    <w:rsid w:val="005B164D"/>
    <w:rsid w:val="00600DC3"/>
    <w:rsid w:val="006468CA"/>
    <w:rsid w:val="00723F2B"/>
    <w:rsid w:val="007A6D2F"/>
    <w:rsid w:val="00815AD1"/>
    <w:rsid w:val="009A065C"/>
    <w:rsid w:val="00B2730C"/>
    <w:rsid w:val="00C27C4F"/>
    <w:rsid w:val="00C45DDC"/>
    <w:rsid w:val="00D0564A"/>
    <w:rsid w:val="00DE619D"/>
    <w:rsid w:val="00E123C9"/>
    <w:rsid w:val="00E54BB3"/>
    <w:rsid w:val="00E705F0"/>
    <w:rsid w:val="00F86F5F"/>
    <w:rsid w:val="00FE2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24F3"/>
    <w:rPr>
      <w:sz w:val="24"/>
      <w:szCs w:val="24"/>
    </w:rPr>
  </w:style>
  <w:style w:type="paragraph" w:styleId="Overskrift3">
    <w:name w:val="heading 3"/>
    <w:basedOn w:val="Normal"/>
    <w:next w:val="Normal"/>
    <w:qFormat/>
    <w:rsid w:val="00E54B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rsid w:val="0022090E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rsid w:val="0022090E"/>
    <w:pPr>
      <w:tabs>
        <w:tab w:val="center" w:pos="4536"/>
        <w:tab w:val="right" w:pos="9072"/>
      </w:tabs>
    </w:pPr>
  </w:style>
  <w:style w:type="paragraph" w:styleId="Dokumentkart">
    <w:name w:val="Document Map"/>
    <w:basedOn w:val="Normal"/>
    <w:semiHidden/>
    <w:rsid w:val="00C27C4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eavsnitt">
    <w:name w:val="List Paragraph"/>
    <w:basedOn w:val="Normal"/>
    <w:uiPriority w:val="34"/>
    <w:qFormat/>
    <w:rsid w:val="00F86F5F"/>
    <w:pPr>
      <w:ind w:left="708"/>
    </w:pPr>
  </w:style>
  <w:style w:type="paragraph" w:styleId="Bobletekst">
    <w:name w:val="Balloon Text"/>
    <w:basedOn w:val="Normal"/>
    <w:link w:val="BobletekstTegn"/>
    <w:rsid w:val="00E123C9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E12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niken\LOCALS~1\Temp\Verdi%20NTNU%20dokumentma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0A8AB-483B-458E-BEE9-0E734B6A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Verdi NTNU dokumentmal</Template>
  <TotalTime>17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Velkommen som styremedlem i Verdi NTNU</vt:lpstr>
      <vt:lpstr>Velkommen som styremedlem i Verdi NTNU</vt:lpstr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Velkommen som styremedlem i Verdi NTNU</dc:title>
  <dc:creator>Thomas Wiken</dc:creator>
  <cp:lastModifiedBy>ErikE</cp:lastModifiedBy>
  <cp:revision>4</cp:revision>
  <cp:lastPrinted>1601-01-01T00:00:00Z</cp:lastPrinted>
  <dcterms:created xsi:type="dcterms:W3CDTF">2009-08-12T10:07:00Z</dcterms:created>
  <dcterms:modified xsi:type="dcterms:W3CDTF">2009-08-14T07:28:00Z</dcterms:modified>
</cp:coreProperties>
</file>